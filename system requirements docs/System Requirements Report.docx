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4522381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2238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007E5" w:rsidP="00C6554A">
      <w:pPr>
        <w:pStyle w:val="Title"/>
      </w:pPr>
      <w:r>
        <w:t>System Requirements Report</w:t>
      </w:r>
    </w:p>
    <w:p w:rsidR="006007E5" w:rsidRPr="006007E5" w:rsidRDefault="006007E5" w:rsidP="006007E5">
      <w:pPr>
        <w:jc w:val="center"/>
        <w:rPr>
          <w:sz w:val="28"/>
          <w:szCs w:val="28"/>
        </w:rPr>
      </w:pPr>
      <w:r w:rsidRPr="006007E5">
        <w:rPr>
          <w:sz w:val="28"/>
          <w:szCs w:val="28"/>
        </w:rPr>
        <w:t>Rash Driving Detection and Alert System Using Computer Vision</w:t>
      </w:r>
    </w:p>
    <w:p w:rsidR="006007E5" w:rsidRDefault="006007E5" w:rsidP="006007E5">
      <w:pPr>
        <w:jc w:val="center"/>
      </w:pPr>
      <w:r>
        <w:t>Sedem Quame Amekpewu 10622243</w:t>
      </w:r>
    </w:p>
    <w:p w:rsidR="006007E5" w:rsidRDefault="006007E5" w:rsidP="006007E5">
      <w:pPr>
        <w:jc w:val="center"/>
      </w:pPr>
      <w:r>
        <w:t xml:space="preserve">Samuel </w:t>
      </w:r>
      <w:proofErr w:type="spellStart"/>
      <w:r>
        <w:t>Kobina</w:t>
      </w:r>
      <w:proofErr w:type="spellEnd"/>
      <w:r>
        <w:t xml:space="preserve"> </w:t>
      </w:r>
      <w:proofErr w:type="spellStart"/>
      <w:r>
        <w:t>Andam</w:t>
      </w:r>
      <w:proofErr w:type="spellEnd"/>
      <w:r>
        <w:t xml:space="preserve"> </w:t>
      </w:r>
      <w:proofErr w:type="spellStart"/>
      <w:r>
        <w:t>Obeng</w:t>
      </w:r>
      <w:proofErr w:type="spellEnd"/>
      <w:r>
        <w:t xml:space="preserve"> 10627711</w:t>
      </w:r>
    </w:p>
    <w:p w:rsidR="00C6554A" w:rsidRDefault="006007E5" w:rsidP="00C6554A">
      <w:pPr>
        <w:pStyle w:val="ContactInfo"/>
      </w:pPr>
      <w:proofErr w:type="gramStart"/>
      <w:r>
        <w:t>Supervisor :</w:t>
      </w:r>
      <w:proofErr w:type="gramEnd"/>
      <w:r>
        <w:t xml:space="preserve"> Dr. </w:t>
      </w:r>
      <w:proofErr w:type="spellStart"/>
      <w:r>
        <w:t>Nii</w:t>
      </w:r>
      <w:proofErr w:type="spellEnd"/>
      <w:r>
        <w:t xml:space="preserve"> </w:t>
      </w:r>
      <w:proofErr w:type="spellStart"/>
      <w:r>
        <w:t>Longdon</w:t>
      </w:r>
      <w:proofErr w:type="spellEnd"/>
      <w:r>
        <w:t xml:space="preserve"> </w:t>
      </w:r>
      <w:proofErr w:type="spellStart"/>
      <w:r>
        <w:t>Sowah</w:t>
      </w:r>
      <w:proofErr w:type="spellEnd"/>
      <w:r w:rsidR="00C6554A">
        <w:t xml:space="preserve"> </w:t>
      </w:r>
    </w:p>
    <w:p w:rsidR="006007E5" w:rsidRDefault="006007E5" w:rsidP="00C6554A">
      <w:pPr>
        <w:pStyle w:val="ContactInfo"/>
      </w:pPr>
    </w:p>
    <w:p w:rsidR="006007E5" w:rsidRDefault="006007E5" w:rsidP="00C6554A">
      <w:pPr>
        <w:pStyle w:val="ContactInfo"/>
      </w:pPr>
      <w:r>
        <w:t>30</w:t>
      </w:r>
      <w:r w:rsidRPr="006007E5">
        <w:rPr>
          <w:vertAlign w:val="superscript"/>
        </w:rPr>
        <w:t>th</w:t>
      </w:r>
      <w:r>
        <w:t xml:space="preserve"> October, 2019</w:t>
      </w:r>
    </w:p>
    <w:p w:rsidR="008D38FC" w:rsidRDefault="008D38FC" w:rsidP="00C6554A">
      <w:pPr>
        <w:pStyle w:val="ContactInfo"/>
      </w:pPr>
    </w:p>
    <w:p w:rsidR="008D38FC" w:rsidRDefault="008D38FC" w:rsidP="00C6554A">
      <w:pPr>
        <w:pStyle w:val="ContactInfo"/>
      </w:pPr>
    </w:p>
    <w:p w:rsidR="008D38FC" w:rsidRDefault="008D38FC" w:rsidP="00C6554A">
      <w:pPr>
        <w:pStyle w:val="ContactInfo"/>
      </w:pPr>
    </w:p>
    <w:p w:rsidR="008D38FC" w:rsidRDefault="008D38FC" w:rsidP="00C6554A">
      <w:pPr>
        <w:pStyle w:val="ContactInfo"/>
      </w:pPr>
    </w:p>
    <w:p w:rsidR="008D38FC" w:rsidRDefault="008D38FC" w:rsidP="00C6554A">
      <w:pPr>
        <w:pStyle w:val="ContactInfo"/>
      </w:pPr>
    </w:p>
    <w:p w:rsidR="008D38FC" w:rsidRDefault="008D38FC" w:rsidP="00C6554A">
      <w:pPr>
        <w:pStyle w:val="ContactInfo"/>
      </w:pPr>
    </w:p>
    <w:p w:rsidR="008D38FC" w:rsidRDefault="008D38FC" w:rsidP="00C6554A">
      <w:pPr>
        <w:pStyle w:val="ContactInfo"/>
      </w:pPr>
    </w:p>
    <w:sdt>
      <w:sdtPr>
        <w:id w:val="-1866817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8D38FC" w:rsidRDefault="008D38FC">
          <w:pPr>
            <w:pStyle w:val="TOCHeading"/>
          </w:pPr>
          <w:r>
            <w:t>Table of Contents</w:t>
          </w:r>
        </w:p>
        <w:p w:rsidR="00D75D4D" w:rsidRDefault="008D38F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470715" w:history="1">
            <w:r w:rsidR="00D75D4D" w:rsidRPr="007256ED">
              <w:rPr>
                <w:rStyle w:val="Hyperlink"/>
                <w:noProof/>
              </w:rPr>
              <w:t>Introduction</w:t>
            </w:r>
            <w:r w:rsidR="00D75D4D">
              <w:rPr>
                <w:noProof/>
                <w:webHidden/>
              </w:rPr>
              <w:tab/>
            </w:r>
            <w:r w:rsidR="00D75D4D">
              <w:rPr>
                <w:noProof/>
                <w:webHidden/>
              </w:rPr>
              <w:fldChar w:fldCharType="begin"/>
            </w:r>
            <w:r w:rsidR="00D75D4D">
              <w:rPr>
                <w:noProof/>
                <w:webHidden/>
              </w:rPr>
              <w:instrText xml:space="preserve"> PAGEREF _Toc23470715 \h </w:instrText>
            </w:r>
            <w:r w:rsidR="00D75D4D">
              <w:rPr>
                <w:noProof/>
                <w:webHidden/>
              </w:rPr>
            </w:r>
            <w:r w:rsidR="00D75D4D">
              <w:rPr>
                <w:noProof/>
                <w:webHidden/>
              </w:rPr>
              <w:fldChar w:fldCharType="separate"/>
            </w:r>
            <w:r w:rsidR="00D75D4D">
              <w:rPr>
                <w:noProof/>
                <w:webHidden/>
              </w:rPr>
              <w:t>1</w:t>
            </w:r>
            <w:r w:rsidR="00D75D4D"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16" w:history="1">
            <w:r w:rsidRPr="007256E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17" w:history="1">
            <w:r w:rsidRPr="007256ED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18" w:history="1">
            <w:r w:rsidRPr="007256ED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19" w:history="1">
            <w:r w:rsidRPr="007256ED">
              <w:rPr>
                <w:rStyle w:val="Hyperlink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0" w:history="1">
            <w:r w:rsidRPr="007256E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1" w:history="1">
            <w:r w:rsidRPr="007256ED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2" w:history="1">
            <w:r w:rsidRPr="007256ED">
              <w:rPr>
                <w:rStyle w:val="Hyperlink"/>
                <w:noProof/>
              </w:rPr>
              <w:t>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3" w:history="1">
            <w:r w:rsidRPr="007256ED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4" w:history="1">
            <w:r w:rsidRPr="007256ED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5" w:history="1">
            <w:r w:rsidRPr="007256ED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6" w:history="1">
            <w:r w:rsidRPr="007256ED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7" w:history="1">
            <w:r w:rsidRPr="007256E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8" w:history="1">
            <w:r w:rsidRPr="007256ED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29" w:history="1">
            <w:r w:rsidRPr="007256ED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D4D" w:rsidRDefault="00D75D4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23470730" w:history="1">
            <w:r w:rsidRPr="007256ED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FC" w:rsidRDefault="008D38FC">
          <w:r>
            <w:rPr>
              <w:b/>
              <w:bCs/>
              <w:noProof/>
            </w:rPr>
            <w:fldChar w:fldCharType="end"/>
          </w:r>
        </w:p>
      </w:sdtContent>
    </w:sdt>
    <w:p w:rsidR="008D38FC" w:rsidRDefault="008D38FC" w:rsidP="00C6554A">
      <w:pPr>
        <w:pStyle w:val="ContactInfo"/>
      </w:pPr>
    </w:p>
    <w:p w:rsidR="00C6554A" w:rsidRDefault="008D38FC" w:rsidP="008D38FC">
      <w:pPr>
        <w:pStyle w:val="Heading1"/>
      </w:pPr>
      <w:bookmarkStart w:id="5" w:name="_Toc23470715"/>
      <w:r>
        <w:t>Introduction</w:t>
      </w:r>
      <w:bookmarkEnd w:id="5"/>
    </w:p>
    <w:p w:rsidR="008D38FC" w:rsidRDefault="008D38FC" w:rsidP="008D38FC">
      <w:pPr>
        <w:pStyle w:val="Heading3"/>
      </w:pPr>
      <w:bookmarkStart w:id="6" w:name="_Toc23470716"/>
      <w:r>
        <w:t>Purpose</w:t>
      </w:r>
      <w:bookmarkEnd w:id="6"/>
    </w:p>
    <w:p w:rsidR="005B1E3A" w:rsidRPr="005B1E3A" w:rsidRDefault="005B1E3A" w:rsidP="005B1E3A">
      <w:r>
        <w:t xml:space="preserve">The purpose of this document, is to state the needed building blocks that would be needed </w:t>
      </w:r>
      <w:r w:rsidR="001C6896">
        <w:t>for</w:t>
      </w:r>
      <w:r>
        <w:t xml:space="preserve"> successfully implement</w:t>
      </w:r>
      <w:r w:rsidR="001C6896">
        <w:t>ation, of a rash driving detection system, that could reduce the occurrence of road accidents.</w:t>
      </w:r>
    </w:p>
    <w:p w:rsidR="008D38FC" w:rsidRDefault="008D38FC" w:rsidP="008D38FC">
      <w:pPr>
        <w:pStyle w:val="Heading3"/>
      </w:pPr>
      <w:bookmarkStart w:id="7" w:name="_Toc23470717"/>
      <w:r>
        <w:t>Intended Audience</w:t>
      </w:r>
      <w:bookmarkEnd w:id="7"/>
    </w:p>
    <w:p w:rsidR="008D38FC" w:rsidRDefault="00B521EA" w:rsidP="00EC5012">
      <w:r>
        <w:t>The project will be a prototype of a rash driving detection system, which would be implemented and used on the college premises. T</w:t>
      </w:r>
      <w:r w:rsidR="00B36B8D">
        <w:t xml:space="preserve">he project is supervised by </w:t>
      </w:r>
      <w:r>
        <w:t>lecturers in the</w:t>
      </w:r>
      <w:r w:rsidR="00B36B8D">
        <w:t xml:space="preserve"> college of engineering science.</w:t>
      </w:r>
    </w:p>
    <w:p w:rsidR="008D38FC" w:rsidRDefault="009A5EE4" w:rsidP="008D38FC">
      <w:pPr>
        <w:pStyle w:val="Heading3"/>
      </w:pPr>
      <w:bookmarkStart w:id="8" w:name="_Toc23470718"/>
      <w:r>
        <w:lastRenderedPageBreak/>
        <w:t xml:space="preserve">Project </w:t>
      </w:r>
      <w:r w:rsidR="008D38FC">
        <w:t>Scope</w:t>
      </w:r>
      <w:bookmarkEnd w:id="8"/>
    </w:p>
    <w:p w:rsidR="009A5EE4" w:rsidRPr="009A5EE4" w:rsidRDefault="009A5EE4" w:rsidP="009A5EE4">
      <w:pPr>
        <w:rPr>
          <w:rFonts w:ascii="Times New Roman" w:hAnsi="Times New Roman" w:cs="Times New Roman"/>
        </w:rPr>
      </w:pPr>
      <w:r w:rsidRPr="009A5EE4">
        <w:rPr>
          <w:rFonts w:ascii="Times New Roman" w:hAnsi="Times New Roman" w:cs="Times New Roman"/>
          <w:color w:val="000000"/>
          <w:shd w:val="clear" w:color="auto" w:fill="FFFFFF"/>
        </w:rPr>
        <w:t xml:space="preserve">The purpose of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rash driving detection</w:t>
      </w:r>
      <w:r w:rsidRPr="009A5EE4">
        <w:rPr>
          <w:rFonts w:ascii="Times New Roman" w:hAnsi="Times New Roman" w:cs="Times New Roman"/>
          <w:color w:val="000000"/>
          <w:shd w:val="clear" w:color="auto" w:fill="FFFFFF"/>
        </w:rPr>
        <w:t xml:space="preserve"> system is to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successfully detect road safety violators and immediately inform road safety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authorithies</w:t>
      </w:r>
      <w:proofErr w:type="spellEnd"/>
      <w:r w:rsidRPr="009A5EE4">
        <w:rPr>
          <w:rFonts w:ascii="Times New Roman" w:hAnsi="Times New Roman" w:cs="Times New Roman"/>
          <w:color w:val="000000"/>
          <w:shd w:val="clear" w:color="auto" w:fill="FFFFFF"/>
        </w:rPr>
        <w:t>. The system is based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on using computer vision techniques to successfully detect, cars and their metadata at specific instances of time, and transmitting the captured information to an external server</w:t>
      </w:r>
      <w:r w:rsidRPr="009A5EE4">
        <w:rPr>
          <w:rFonts w:ascii="Times New Roman" w:hAnsi="Times New Roman" w:cs="Times New Roman"/>
          <w:color w:val="000000"/>
          <w:shd w:val="clear" w:color="auto" w:fill="FFFFFF"/>
        </w:rPr>
        <w:t>. We will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machine learning algorithms to detect certain actions such as lane jumping. Above all, we hope to reduce the number of accidents that occur on Ghanaian roads</w:t>
      </w:r>
      <w:r w:rsidRPr="009A5EE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D38FC" w:rsidRDefault="008D38FC" w:rsidP="00845591">
      <w:pPr>
        <w:pStyle w:val="Heading3"/>
      </w:pPr>
      <w:bookmarkStart w:id="9" w:name="_Toc23470719"/>
      <w:r>
        <w:t>Definitions and Acronyms</w:t>
      </w:r>
      <w:bookmarkEnd w:id="9"/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1980"/>
        <w:gridCol w:w="7097"/>
      </w:tblGrid>
      <w:tr w:rsidR="00845591" w:rsidTr="00845591">
        <w:trPr>
          <w:trHeight w:val="289"/>
        </w:trPr>
        <w:tc>
          <w:tcPr>
            <w:tcW w:w="1980" w:type="dxa"/>
          </w:tcPr>
          <w:p w:rsidR="00845591" w:rsidRDefault="00845591" w:rsidP="00845591">
            <w:r>
              <w:t>Abbreviation</w:t>
            </w:r>
          </w:p>
        </w:tc>
        <w:tc>
          <w:tcPr>
            <w:tcW w:w="7097" w:type="dxa"/>
          </w:tcPr>
          <w:p w:rsidR="00845591" w:rsidRDefault="00845591" w:rsidP="00845591">
            <w:r>
              <w:t>Meaning</w:t>
            </w:r>
          </w:p>
        </w:tc>
      </w:tr>
      <w:tr w:rsidR="00845591" w:rsidTr="00845591">
        <w:trPr>
          <w:trHeight w:val="273"/>
        </w:trPr>
        <w:tc>
          <w:tcPr>
            <w:tcW w:w="1980" w:type="dxa"/>
          </w:tcPr>
          <w:p w:rsidR="00845591" w:rsidRDefault="00845591" w:rsidP="00845591"/>
        </w:tc>
        <w:tc>
          <w:tcPr>
            <w:tcW w:w="7097" w:type="dxa"/>
          </w:tcPr>
          <w:p w:rsidR="00845591" w:rsidRDefault="00845591" w:rsidP="00845591"/>
        </w:tc>
      </w:tr>
      <w:tr w:rsidR="00845591" w:rsidTr="00845591">
        <w:trPr>
          <w:trHeight w:val="273"/>
        </w:trPr>
        <w:tc>
          <w:tcPr>
            <w:tcW w:w="1980" w:type="dxa"/>
          </w:tcPr>
          <w:p w:rsidR="00845591" w:rsidRDefault="00845591" w:rsidP="00845591"/>
        </w:tc>
        <w:tc>
          <w:tcPr>
            <w:tcW w:w="7097" w:type="dxa"/>
          </w:tcPr>
          <w:p w:rsidR="00845591" w:rsidRDefault="00845591" w:rsidP="00845591"/>
        </w:tc>
      </w:tr>
    </w:tbl>
    <w:p w:rsidR="00845591" w:rsidRDefault="00845591" w:rsidP="00845591"/>
    <w:p w:rsidR="00820FD7" w:rsidRDefault="00C859B2" w:rsidP="00820FD7">
      <w:pPr>
        <w:pStyle w:val="Heading3"/>
      </w:pPr>
      <w:bookmarkStart w:id="10" w:name="_Toc23470720"/>
      <w:r>
        <w:t>References</w:t>
      </w:r>
      <w:bookmarkEnd w:id="10"/>
    </w:p>
    <w:p w:rsidR="00820FD7" w:rsidRPr="00845591" w:rsidRDefault="00820FD7" w:rsidP="00845591"/>
    <w:p w:rsidR="00C6554A" w:rsidRDefault="008D38FC" w:rsidP="008D38FC">
      <w:pPr>
        <w:pStyle w:val="Heading1"/>
      </w:pPr>
      <w:bookmarkStart w:id="11" w:name="_Toc23470721"/>
      <w:r>
        <w:t>Overall description</w:t>
      </w:r>
      <w:bookmarkEnd w:id="11"/>
    </w:p>
    <w:p w:rsidR="00AC0C9E" w:rsidRDefault="008D38FC" w:rsidP="008D38FC">
      <w:pPr>
        <w:pStyle w:val="Heading3"/>
      </w:pPr>
      <w:bookmarkStart w:id="12" w:name="_Toc23470722"/>
      <w:r>
        <w:t>User Needs</w:t>
      </w:r>
      <w:bookmarkEnd w:id="12"/>
    </w:p>
    <w:p w:rsidR="003710DF" w:rsidRDefault="004761CB" w:rsidP="004761CB">
      <w:r>
        <w:t>Users of the system,</w:t>
      </w:r>
      <w:r w:rsidR="003710DF">
        <w:t xml:space="preserve"> </w:t>
      </w:r>
      <w:r>
        <w:t>should be able to query and get any information</w:t>
      </w:r>
      <w:r w:rsidR="003710DF">
        <w:t xml:space="preserve"> captured, by the remote hardware device. Below are functions that respective users will be able to make.</w:t>
      </w:r>
    </w:p>
    <w:p w:rsidR="003710DF" w:rsidRDefault="003710DF" w:rsidP="003710DF">
      <w:pPr>
        <w:pStyle w:val="ListParagraph"/>
        <w:numPr>
          <w:ilvl w:val="0"/>
          <w:numId w:val="16"/>
        </w:numPr>
      </w:pPr>
      <w:r>
        <w:t>Administrator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Watch a live stream of the roads on which the cameras are positioned.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See all flagged vehicles, and query the captured information.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Get road analytics.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See respective vehicle results.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Add and remove workers to the system.</w:t>
      </w:r>
    </w:p>
    <w:p w:rsidR="003710DF" w:rsidRDefault="003710DF" w:rsidP="003710DF">
      <w:pPr>
        <w:pStyle w:val="ListParagraph"/>
        <w:numPr>
          <w:ilvl w:val="0"/>
          <w:numId w:val="16"/>
        </w:numPr>
      </w:pPr>
      <w:r>
        <w:t>Workers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Watch a live stream of the roads on which the cameras are positioned.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See all flagged vehicles, and query the captured information.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Get road analytics.</w:t>
      </w:r>
    </w:p>
    <w:p w:rsidR="003710DF" w:rsidRDefault="003710DF" w:rsidP="003710DF">
      <w:pPr>
        <w:pStyle w:val="ListParagraph"/>
        <w:numPr>
          <w:ilvl w:val="1"/>
          <w:numId w:val="16"/>
        </w:numPr>
      </w:pPr>
      <w:r>
        <w:t>See respective vehicle results.</w:t>
      </w:r>
    </w:p>
    <w:p w:rsidR="003710DF" w:rsidRDefault="003710DF" w:rsidP="003710DF">
      <w:pPr>
        <w:pStyle w:val="ListParagraph"/>
      </w:pPr>
    </w:p>
    <w:p w:rsidR="00D4047F" w:rsidRDefault="00D4047F" w:rsidP="003710DF">
      <w:pPr>
        <w:pStyle w:val="ListParagraph"/>
      </w:pPr>
    </w:p>
    <w:p w:rsidR="00D4047F" w:rsidRDefault="00D4047F" w:rsidP="003710DF">
      <w:pPr>
        <w:pStyle w:val="ListParagraph"/>
      </w:pPr>
    </w:p>
    <w:p w:rsidR="00D4047F" w:rsidRDefault="00D4047F" w:rsidP="003710DF">
      <w:pPr>
        <w:pStyle w:val="ListParagraph"/>
      </w:pPr>
    </w:p>
    <w:p w:rsidR="00D4047F" w:rsidRPr="004761CB" w:rsidRDefault="00D4047F" w:rsidP="003710DF">
      <w:pPr>
        <w:pStyle w:val="ListParagraph"/>
      </w:pPr>
    </w:p>
    <w:p w:rsidR="008D38FC" w:rsidRDefault="00D4047F" w:rsidP="008D38FC">
      <w:pPr>
        <w:pStyle w:val="Heading3"/>
      </w:pPr>
      <w:bookmarkStart w:id="13" w:name="_Toc23470723"/>
      <w:r>
        <w:lastRenderedPageBreak/>
        <w:t>Operating Environment</w:t>
      </w:r>
      <w:bookmarkEnd w:id="13"/>
    </w:p>
    <w:p w:rsidR="00D4047F" w:rsidRDefault="00D4047F" w:rsidP="00D4047F">
      <w:r>
        <w:t>The operating environment of the rash driving detection system is listed below.</w:t>
      </w:r>
    </w:p>
    <w:p w:rsidR="00D4047F" w:rsidRDefault="00106B8E" w:rsidP="00106B8E">
      <w:pPr>
        <w:pStyle w:val="ListParagraph"/>
        <w:numPr>
          <w:ilvl w:val="0"/>
          <w:numId w:val="17"/>
        </w:numPr>
      </w:pPr>
      <w:r>
        <w:t>D</w:t>
      </w:r>
      <w:r w:rsidR="00D4047F">
        <w:t xml:space="preserve">atabase </w:t>
      </w:r>
      <w:r>
        <w:t xml:space="preserve">system created using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D4047F" w:rsidRDefault="00D4047F" w:rsidP="00D4047F">
      <w:pPr>
        <w:pStyle w:val="ListParagraph"/>
        <w:numPr>
          <w:ilvl w:val="0"/>
          <w:numId w:val="17"/>
        </w:numPr>
      </w:pPr>
      <w:r>
        <w:t>Client/ Server System</w:t>
      </w:r>
    </w:p>
    <w:p w:rsidR="00D4047F" w:rsidRDefault="00D4047F" w:rsidP="00D4047F">
      <w:pPr>
        <w:pStyle w:val="ListParagraph"/>
        <w:numPr>
          <w:ilvl w:val="0"/>
          <w:numId w:val="17"/>
        </w:numPr>
      </w:pPr>
      <w:r>
        <w:t xml:space="preserve">Operating System: Linux </w:t>
      </w:r>
      <w:proofErr w:type="spellStart"/>
      <w:r>
        <w:t>Os</w:t>
      </w:r>
      <w:proofErr w:type="spellEnd"/>
      <w:r w:rsidR="001A1AA2">
        <w:t xml:space="preserve">, Windows </w:t>
      </w:r>
      <w:proofErr w:type="spellStart"/>
      <w:r w:rsidR="001A1AA2">
        <w:t>Os</w:t>
      </w:r>
      <w:proofErr w:type="spellEnd"/>
    </w:p>
    <w:p w:rsidR="001A1AA2" w:rsidRDefault="001A1AA2" w:rsidP="00D4047F">
      <w:pPr>
        <w:pStyle w:val="ListParagraph"/>
        <w:numPr>
          <w:ilvl w:val="0"/>
          <w:numId w:val="17"/>
        </w:numPr>
      </w:pPr>
      <w:r>
        <w:t>Platform: Python, Artificial Intel</w:t>
      </w:r>
      <w:r w:rsidR="005F19E7">
        <w:t>l</w:t>
      </w:r>
      <w:r>
        <w:t>igence</w:t>
      </w:r>
      <w:r w:rsidR="005F19E7">
        <w:t xml:space="preserve"> </w:t>
      </w:r>
      <w:r>
        <w:t>(Ai), Machine Learning (ML), Computer Vision (</w:t>
      </w:r>
      <w:proofErr w:type="spellStart"/>
      <w:r>
        <w:t>openCV</w:t>
      </w:r>
      <w:proofErr w:type="spellEnd"/>
      <w:r>
        <w:t>)</w:t>
      </w:r>
    </w:p>
    <w:p w:rsidR="00D4047F" w:rsidRPr="00D4047F" w:rsidRDefault="00D4047F" w:rsidP="00D4047F"/>
    <w:p w:rsidR="00D4047F" w:rsidRDefault="00D4047F" w:rsidP="00D4047F">
      <w:pPr>
        <w:pStyle w:val="Heading3"/>
      </w:pPr>
      <w:bookmarkStart w:id="14" w:name="_Toc23470724"/>
      <w:r>
        <w:t>Design and Implementation Constraints</w:t>
      </w:r>
      <w:bookmarkEnd w:id="14"/>
    </w:p>
    <w:p w:rsidR="00106B8E" w:rsidRDefault="00106B8E" w:rsidP="00106B8E">
      <w:pPr>
        <w:pStyle w:val="ListParagraph"/>
        <w:numPr>
          <w:ilvl w:val="0"/>
          <w:numId w:val="18"/>
        </w:numPr>
      </w:pPr>
      <w:r>
        <w:t>Database, must be centralized and hosted on an external server.</w:t>
      </w:r>
    </w:p>
    <w:p w:rsidR="00106B8E" w:rsidRDefault="00106B8E" w:rsidP="00106B8E">
      <w:pPr>
        <w:pStyle w:val="ListParagraph"/>
        <w:numPr>
          <w:ilvl w:val="0"/>
          <w:numId w:val="18"/>
        </w:numPr>
      </w:pPr>
      <w:r>
        <w:t>Image and Video Processing must be done on the raspberry pi.</w:t>
      </w:r>
    </w:p>
    <w:p w:rsidR="00106B8E" w:rsidRDefault="00106B8E" w:rsidP="00106B8E">
      <w:pPr>
        <w:pStyle w:val="ListParagraph"/>
        <w:numPr>
          <w:ilvl w:val="0"/>
          <w:numId w:val="18"/>
        </w:numPr>
      </w:pPr>
      <w:r>
        <w:t xml:space="preserve">Captured data, must be stored, on the raspberry pi, and exported to the webserver in real time and </w:t>
      </w:r>
      <w:r w:rsidR="00B647A6">
        <w:t xml:space="preserve">then </w:t>
      </w:r>
      <w:r>
        <w:t>deleted immediately.</w:t>
      </w:r>
    </w:p>
    <w:p w:rsidR="00B647A6" w:rsidRDefault="00B647A6" w:rsidP="00106B8E">
      <w:pPr>
        <w:pStyle w:val="ListParagraph"/>
        <w:numPr>
          <w:ilvl w:val="0"/>
          <w:numId w:val="18"/>
        </w:numPr>
      </w:pPr>
      <w:r>
        <w:t>The raspberry pi should have, a stable internet connection.</w:t>
      </w:r>
    </w:p>
    <w:p w:rsidR="00B647A6" w:rsidRDefault="00B647A6" w:rsidP="00106B8E">
      <w:pPr>
        <w:pStyle w:val="ListParagraph"/>
        <w:numPr>
          <w:ilvl w:val="0"/>
          <w:numId w:val="18"/>
        </w:numPr>
      </w:pPr>
      <w:r>
        <w:t>The server should, have a script to sanitize input into the database.</w:t>
      </w:r>
    </w:p>
    <w:p w:rsidR="002D17D1" w:rsidRDefault="00B647A6" w:rsidP="002D17D1">
      <w:pPr>
        <w:pStyle w:val="ListParagraph"/>
        <w:numPr>
          <w:ilvl w:val="0"/>
          <w:numId w:val="18"/>
        </w:numPr>
      </w:pPr>
      <w:r>
        <w:t>The user interface, should be able to retrieve data from stored in the database and on the raspberry pi.</w:t>
      </w:r>
    </w:p>
    <w:p w:rsidR="009C7BD6" w:rsidRPr="002D17D1" w:rsidRDefault="009C7BD6" w:rsidP="009C7BD6">
      <w:pPr>
        <w:pStyle w:val="ListParagraph"/>
      </w:pPr>
    </w:p>
    <w:p w:rsidR="00D4047F" w:rsidRDefault="00D4047F" w:rsidP="00D4047F">
      <w:pPr>
        <w:pStyle w:val="Heading3"/>
      </w:pPr>
      <w:bookmarkStart w:id="15" w:name="_Toc23470725"/>
      <w:r>
        <w:t>Assumptions and Dependencies</w:t>
      </w:r>
      <w:bookmarkEnd w:id="15"/>
    </w:p>
    <w:p w:rsidR="008D38FC" w:rsidRDefault="00AC68B3" w:rsidP="008D38FC">
      <w:r>
        <w:t xml:space="preserve"> </w:t>
      </w:r>
      <w:r w:rsidR="00B376C2">
        <w:t xml:space="preserve"> </w:t>
      </w:r>
      <w:r w:rsidR="009C7BD6">
        <w:t>This section, describes the various assumptions that were made, when creating the system.</w:t>
      </w:r>
    </w:p>
    <w:p w:rsidR="00992761" w:rsidRDefault="00992761" w:rsidP="00992761">
      <w:pPr>
        <w:pStyle w:val="ListParagraph"/>
        <w:numPr>
          <w:ilvl w:val="0"/>
          <w:numId w:val="19"/>
        </w:numPr>
      </w:pPr>
      <w:r>
        <w:t>The system, will only be interfacing with one camera.</w:t>
      </w:r>
    </w:p>
    <w:p w:rsidR="00992761" w:rsidRDefault="00992761" w:rsidP="00992761">
      <w:pPr>
        <w:pStyle w:val="ListParagraph"/>
        <w:numPr>
          <w:ilvl w:val="0"/>
          <w:numId w:val="19"/>
        </w:numPr>
      </w:pPr>
      <w:r>
        <w:t>Details of violators that are of concern to authorities include the vehicle registration number, vehicle color, vehicle model, vehicle speed.</w:t>
      </w:r>
    </w:p>
    <w:p w:rsidR="008D38FC" w:rsidRDefault="00992761" w:rsidP="00364656">
      <w:pPr>
        <w:ind w:left="360"/>
      </w:pPr>
      <w:r>
        <w:t>In creation of the system, we assumed that data flow, will be unidirectional (from the raspberry pi, to the server, to the client program.)</w:t>
      </w:r>
    </w:p>
    <w:p w:rsidR="00364656" w:rsidRDefault="00364656" w:rsidP="00364656">
      <w:pPr>
        <w:ind w:left="360"/>
      </w:pPr>
    </w:p>
    <w:p w:rsidR="00364656" w:rsidRDefault="00364656" w:rsidP="00364656">
      <w:pPr>
        <w:ind w:left="360"/>
      </w:pPr>
    </w:p>
    <w:p w:rsidR="00364656" w:rsidRDefault="00364656" w:rsidP="00364656">
      <w:pPr>
        <w:ind w:left="360"/>
      </w:pPr>
    </w:p>
    <w:p w:rsidR="00364656" w:rsidRDefault="00364656" w:rsidP="00364656">
      <w:pPr>
        <w:ind w:left="360"/>
      </w:pPr>
    </w:p>
    <w:p w:rsidR="00364656" w:rsidRDefault="00364656" w:rsidP="00364656">
      <w:pPr>
        <w:ind w:left="360"/>
      </w:pPr>
    </w:p>
    <w:p w:rsidR="00364656" w:rsidRDefault="00364656" w:rsidP="00364656">
      <w:pPr>
        <w:ind w:left="360"/>
      </w:pPr>
    </w:p>
    <w:p w:rsidR="008D38FC" w:rsidRDefault="008D38FC" w:rsidP="008D38FC">
      <w:pPr>
        <w:pStyle w:val="Heading1"/>
      </w:pPr>
      <w:bookmarkStart w:id="16" w:name="_Toc23470726"/>
      <w:r>
        <w:lastRenderedPageBreak/>
        <w:t>System features</w:t>
      </w:r>
      <w:bookmarkEnd w:id="16"/>
    </w:p>
    <w:p w:rsidR="00364656" w:rsidRDefault="00364656" w:rsidP="00364656">
      <w:r>
        <w:t xml:space="preserve">This section, </w:t>
      </w:r>
      <w:r w:rsidR="007004E4">
        <w:t>describes the components of the system, and how these components would be able to perform their functions.</w:t>
      </w:r>
    </w:p>
    <w:p w:rsidR="001E7981" w:rsidRDefault="001E7981" w:rsidP="00364656">
      <w:r>
        <w:t xml:space="preserve">The system, </w:t>
      </w:r>
      <w:r w:rsidR="006F6FAE">
        <w:t>captures</w:t>
      </w:r>
      <w:r>
        <w:t xml:space="preserve"> information from the cameras when any vehicle</w:t>
      </w:r>
      <w:r w:rsidR="0096434C">
        <w:t xml:space="preserve"> on the road triggers an action (speeding or lane jumping)</w:t>
      </w:r>
      <w:r w:rsidR="006F6FAE">
        <w:t>.</w:t>
      </w:r>
    </w:p>
    <w:p w:rsidR="006F6FAE" w:rsidRDefault="006F6FAE" w:rsidP="00364656">
      <w:r>
        <w:t>This project, has a high priority because, it has the potential of reducing the number of casualties that result from the occurrence of accidents.</w:t>
      </w:r>
    </w:p>
    <w:p w:rsidR="00E471F2" w:rsidRDefault="00E471F2" w:rsidP="00E471F2">
      <w:pPr>
        <w:pStyle w:val="ListParagraph"/>
        <w:numPr>
          <w:ilvl w:val="0"/>
          <w:numId w:val="20"/>
        </w:numPr>
      </w:pPr>
      <w:r>
        <w:t>Stimulus/Response Sequences</w:t>
      </w:r>
    </w:p>
    <w:p w:rsidR="00E471F2" w:rsidRDefault="00E471F2" w:rsidP="00E471F2">
      <w:pPr>
        <w:pStyle w:val="ListParagraph"/>
        <w:numPr>
          <w:ilvl w:val="1"/>
          <w:numId w:val="20"/>
        </w:numPr>
      </w:pPr>
      <w:r>
        <w:t>An event is triggered, when a</w:t>
      </w:r>
      <w:r w:rsidR="00A21DA9">
        <w:t xml:space="preserve"> car exceeds the speeding limit.</w:t>
      </w:r>
    </w:p>
    <w:p w:rsidR="00A21DA9" w:rsidRDefault="00A21DA9" w:rsidP="00E471F2">
      <w:pPr>
        <w:pStyle w:val="ListParagraph"/>
        <w:numPr>
          <w:ilvl w:val="1"/>
          <w:numId w:val="20"/>
        </w:numPr>
      </w:pPr>
      <w:r>
        <w:t>The camera captures car metadata such as the car’s number plate, car color, brand etc.</w:t>
      </w:r>
    </w:p>
    <w:p w:rsidR="00A21DA9" w:rsidRDefault="00A21DA9" w:rsidP="00E471F2">
      <w:pPr>
        <w:pStyle w:val="ListParagraph"/>
        <w:numPr>
          <w:ilvl w:val="1"/>
          <w:numId w:val="20"/>
        </w:numPr>
      </w:pPr>
      <w:r>
        <w:t xml:space="preserve">Captured data is preprocessed </w:t>
      </w:r>
      <w:proofErr w:type="spellStart"/>
      <w:r>
        <w:t>instantenously</w:t>
      </w:r>
      <w:proofErr w:type="spellEnd"/>
      <w:r>
        <w:t>, and stored.</w:t>
      </w:r>
    </w:p>
    <w:p w:rsidR="00A21DA9" w:rsidRDefault="00A21DA9" w:rsidP="00E471F2">
      <w:pPr>
        <w:pStyle w:val="ListParagraph"/>
        <w:numPr>
          <w:ilvl w:val="1"/>
          <w:numId w:val="20"/>
        </w:numPr>
      </w:pPr>
      <w:r>
        <w:t>The stored data, is exported onto the external server, and then deleted from the raspberry pi, to save resources.</w:t>
      </w:r>
    </w:p>
    <w:p w:rsidR="00A21DA9" w:rsidRDefault="00A21DA9" w:rsidP="00E471F2">
      <w:pPr>
        <w:pStyle w:val="ListParagraph"/>
        <w:numPr>
          <w:ilvl w:val="1"/>
          <w:numId w:val="20"/>
        </w:numPr>
      </w:pPr>
      <w:r>
        <w:t>The server, processes the received data into an acceptable format, before storing the received data.</w:t>
      </w:r>
    </w:p>
    <w:p w:rsidR="00A21DA9" w:rsidRDefault="00A21DA9" w:rsidP="00E471F2">
      <w:pPr>
        <w:pStyle w:val="ListParagraph"/>
        <w:numPr>
          <w:ilvl w:val="1"/>
          <w:numId w:val="20"/>
        </w:numPr>
      </w:pPr>
      <w:r>
        <w:t>System users, can query the system to obtain stored information from the database concerning past violators.</w:t>
      </w:r>
    </w:p>
    <w:p w:rsidR="00A21DA9" w:rsidRDefault="00A21DA9" w:rsidP="00E471F2">
      <w:pPr>
        <w:pStyle w:val="ListParagraph"/>
        <w:numPr>
          <w:ilvl w:val="1"/>
          <w:numId w:val="20"/>
        </w:numPr>
      </w:pPr>
      <w:r>
        <w:t xml:space="preserve">System users, can also change the mood of the camera from </w:t>
      </w:r>
      <w:proofErr w:type="spellStart"/>
      <w:r>
        <w:t>survelliance</w:t>
      </w:r>
      <w:proofErr w:type="spellEnd"/>
      <w:r>
        <w:t xml:space="preserve"> to streaming.</w:t>
      </w:r>
    </w:p>
    <w:p w:rsidR="00B16FBE" w:rsidRDefault="00B16FBE" w:rsidP="007F5AA1">
      <w:pPr>
        <w:pStyle w:val="Heading3"/>
      </w:pPr>
      <w:bookmarkStart w:id="17" w:name="_Toc23470727"/>
      <w:r>
        <w:t>Functional Requirements</w:t>
      </w:r>
      <w:bookmarkEnd w:id="17"/>
    </w:p>
    <w:p w:rsidR="00B221B3" w:rsidRDefault="00B221B3" w:rsidP="00B221B3">
      <w:r>
        <w:t>This section describes the various, system features that must be included for the system to work successfully.</w:t>
      </w:r>
    </w:p>
    <w:p w:rsidR="00B221B3" w:rsidRDefault="00B221B3" w:rsidP="00B221B3">
      <w:pPr>
        <w:pStyle w:val="ListParagraph"/>
        <w:numPr>
          <w:ilvl w:val="0"/>
          <w:numId w:val="22"/>
        </w:numPr>
      </w:pPr>
      <w:r>
        <w:t>Embedded Systems</w:t>
      </w:r>
    </w:p>
    <w:p w:rsidR="00B221B3" w:rsidRDefault="00B221B3" w:rsidP="00B221B3">
      <w:pPr>
        <w:pStyle w:val="ListParagraph"/>
        <w:ind w:left="360"/>
      </w:pPr>
      <w:r>
        <w:t>The term embedded system, describes the raspberry pi, that is responsible for detecting and capturing information, and performing pre-processing checks on data received from the system.</w:t>
      </w:r>
    </w:p>
    <w:p w:rsidR="00B221B3" w:rsidRDefault="00B221B3" w:rsidP="00B221B3">
      <w:pPr>
        <w:pStyle w:val="ListParagraph"/>
        <w:numPr>
          <w:ilvl w:val="0"/>
          <w:numId w:val="22"/>
        </w:numPr>
      </w:pPr>
      <w:r>
        <w:t>Centralized database</w:t>
      </w:r>
    </w:p>
    <w:p w:rsidR="00B221B3" w:rsidRDefault="00B221B3" w:rsidP="00B221B3">
      <w:pPr>
        <w:pStyle w:val="ListParagraph"/>
        <w:ind w:left="360"/>
      </w:pPr>
      <w:r>
        <w:t>The centralized database, describes a hosted database that is responsible for storing pre-processed data, received from the raspberry pi, in a transparent manner such that data is not tempered with</w:t>
      </w:r>
      <w:r w:rsidR="006C6F4A">
        <w:t xml:space="preserve"> and returns data quickly when queried from the </w:t>
      </w:r>
      <w:proofErr w:type="spellStart"/>
      <w:r w:rsidR="006C6F4A">
        <w:t>ui</w:t>
      </w:r>
      <w:proofErr w:type="spellEnd"/>
      <w:r w:rsidR="006C6F4A">
        <w:t>.</w:t>
      </w:r>
    </w:p>
    <w:p w:rsidR="00B221B3" w:rsidRDefault="00B221B3" w:rsidP="00B221B3">
      <w:pPr>
        <w:pStyle w:val="ListParagraph"/>
        <w:numPr>
          <w:ilvl w:val="0"/>
          <w:numId w:val="22"/>
        </w:numPr>
      </w:pPr>
      <w:r>
        <w:t>Server System</w:t>
      </w:r>
    </w:p>
    <w:p w:rsidR="00525F8D" w:rsidRDefault="00525F8D" w:rsidP="00525F8D">
      <w:pPr>
        <w:pStyle w:val="ListParagraph"/>
        <w:ind w:left="360"/>
      </w:pPr>
      <w:r>
        <w:t>This term refers primarily to an architecture, holds the database and preprocessing scripts to perform additional filtering on received data before inserting them into the database.</w:t>
      </w:r>
    </w:p>
    <w:p w:rsidR="00B221B3" w:rsidRDefault="00B221B3" w:rsidP="00B221B3">
      <w:pPr>
        <w:pStyle w:val="ListParagraph"/>
        <w:numPr>
          <w:ilvl w:val="0"/>
          <w:numId w:val="22"/>
        </w:numPr>
      </w:pPr>
      <w:r>
        <w:t>Client System</w:t>
      </w:r>
    </w:p>
    <w:p w:rsidR="00525F8D" w:rsidRDefault="00525F8D" w:rsidP="00525F8D">
      <w:pPr>
        <w:pStyle w:val="ListParagraph"/>
        <w:ind w:left="360"/>
      </w:pPr>
      <w:r>
        <w:t>This system is responsible for generating the UI, which would be interacted with by users of the system to get various information.</w:t>
      </w:r>
    </w:p>
    <w:p w:rsidR="00C10FD4" w:rsidRDefault="00C10FD4" w:rsidP="00C10FD4">
      <w:pPr>
        <w:pStyle w:val="Heading3"/>
      </w:pPr>
      <w:bookmarkStart w:id="18" w:name="_Toc23470728"/>
      <w:r>
        <w:lastRenderedPageBreak/>
        <w:t>Nonfunctional Requirements</w:t>
      </w:r>
      <w:bookmarkEnd w:id="18"/>
    </w:p>
    <w:p w:rsidR="00C10FD4" w:rsidRDefault="00C10FD4" w:rsidP="00C10FD4">
      <w:r>
        <w:t xml:space="preserve">This section describes various criteria that can be used to judge the operation of a system, rather any of </w:t>
      </w:r>
      <w:proofErr w:type="spellStart"/>
      <w:proofErr w:type="gramStart"/>
      <w:r>
        <w:t>it’s</w:t>
      </w:r>
      <w:proofErr w:type="spellEnd"/>
      <w:proofErr w:type="gramEnd"/>
      <w:r>
        <w:t xml:space="preserve"> specific behaviors.</w:t>
      </w:r>
    </w:p>
    <w:p w:rsidR="003C27EC" w:rsidRDefault="003C27EC" w:rsidP="003C27EC">
      <w:pPr>
        <w:pStyle w:val="ListParagraph"/>
        <w:numPr>
          <w:ilvl w:val="0"/>
          <w:numId w:val="24"/>
        </w:numPr>
      </w:pPr>
      <w:r>
        <w:t>Database Normalization</w:t>
      </w:r>
    </w:p>
    <w:p w:rsidR="003C27EC" w:rsidRDefault="003C27EC" w:rsidP="003C27EC">
      <w:pPr>
        <w:pStyle w:val="ListParagraph"/>
        <w:ind w:left="360"/>
      </w:pPr>
      <w:r>
        <w:t>The database, used must reduce the amount of redundant data, by organizing data in a very efficient manner, such that queried data is provided so fast, that the user does not experience and form of lagging.</w:t>
      </w:r>
    </w:p>
    <w:p w:rsidR="003C27EC" w:rsidRDefault="003C27EC" w:rsidP="003C27EC">
      <w:pPr>
        <w:pStyle w:val="ListParagraph"/>
        <w:numPr>
          <w:ilvl w:val="0"/>
          <w:numId w:val="24"/>
        </w:numPr>
      </w:pPr>
      <w:r>
        <w:t>Security</w:t>
      </w:r>
    </w:p>
    <w:p w:rsidR="003C27EC" w:rsidRDefault="003C27EC" w:rsidP="003C27EC">
      <w:pPr>
        <w:pStyle w:val="ListParagraph"/>
        <w:ind w:left="360"/>
      </w:pPr>
      <w:r>
        <w:t>The system, must pre-process, all received data to make sure that malicious characters do not manipulate the system over a network or through its cameras.</w:t>
      </w:r>
    </w:p>
    <w:p w:rsidR="003C27EC" w:rsidRDefault="003C27EC" w:rsidP="003C27EC">
      <w:pPr>
        <w:pStyle w:val="ListParagraph"/>
        <w:numPr>
          <w:ilvl w:val="0"/>
          <w:numId w:val="24"/>
        </w:numPr>
      </w:pPr>
      <w:r>
        <w:t>Intuitive User Interface</w:t>
      </w:r>
    </w:p>
    <w:p w:rsidR="00C3471A" w:rsidRDefault="003C27EC" w:rsidP="003C27EC">
      <w:pPr>
        <w:pStyle w:val="ListParagraph"/>
        <w:ind w:left="360"/>
      </w:pPr>
      <w:r>
        <w:t>The user interface must be intuitive, and must not require a large degree of experimentation to be familiar with.</w:t>
      </w:r>
    </w:p>
    <w:p w:rsidR="003C27EC" w:rsidRDefault="003C27EC" w:rsidP="00C3471A">
      <w:pPr>
        <w:pStyle w:val="ListParagraph"/>
        <w:numPr>
          <w:ilvl w:val="0"/>
          <w:numId w:val="24"/>
        </w:numPr>
      </w:pPr>
      <w:r>
        <w:t>Software Quality Attributes</w:t>
      </w:r>
    </w:p>
    <w:p w:rsidR="003C27EC" w:rsidRDefault="003C27EC" w:rsidP="003C27EC">
      <w:pPr>
        <w:pStyle w:val="ListParagraph"/>
        <w:numPr>
          <w:ilvl w:val="1"/>
          <w:numId w:val="24"/>
        </w:numPr>
      </w:pPr>
      <w:r>
        <w:t>Accuracy: The system, must accurately detect the speed of any given vehicle and must appropriately record the vehicle’s data.</w:t>
      </w:r>
    </w:p>
    <w:p w:rsidR="003C27EC" w:rsidRDefault="003C27EC" w:rsidP="003C27EC">
      <w:pPr>
        <w:pStyle w:val="ListParagraph"/>
        <w:numPr>
          <w:ilvl w:val="1"/>
          <w:numId w:val="24"/>
        </w:numPr>
      </w:pPr>
      <w:r>
        <w:t>Limited Lags: The system must operate without lagging.</w:t>
      </w:r>
    </w:p>
    <w:p w:rsidR="003C27EC" w:rsidRDefault="003C27EC" w:rsidP="003C27EC">
      <w:pPr>
        <w:pStyle w:val="ListParagraph"/>
        <w:numPr>
          <w:ilvl w:val="1"/>
          <w:numId w:val="24"/>
        </w:numPr>
      </w:pPr>
      <w:r>
        <w:t>Robust: The system must, be able to tolerate some degree of fault and still work efficiently under such conditions.</w:t>
      </w:r>
    </w:p>
    <w:p w:rsidR="00396C62" w:rsidRDefault="00396C62" w:rsidP="003C27EC">
      <w:pPr>
        <w:pStyle w:val="ListParagraph"/>
        <w:numPr>
          <w:ilvl w:val="1"/>
          <w:numId w:val="24"/>
        </w:numPr>
      </w:pPr>
      <w:r>
        <w:t>Secure: The system should, protect user data.</w:t>
      </w:r>
    </w:p>
    <w:p w:rsidR="00396C62" w:rsidRDefault="00A84C88" w:rsidP="003C27EC">
      <w:pPr>
        <w:pStyle w:val="ListParagraph"/>
        <w:numPr>
          <w:ilvl w:val="1"/>
          <w:numId w:val="24"/>
        </w:numPr>
      </w:pPr>
      <w:r>
        <w:t>Transparent: The system, should prevent data from being altered without prior permission.</w:t>
      </w:r>
    </w:p>
    <w:p w:rsidR="00B16FBE" w:rsidRDefault="00B16FBE" w:rsidP="007F5AA1">
      <w:pPr>
        <w:pStyle w:val="Heading3"/>
      </w:pPr>
      <w:bookmarkStart w:id="19" w:name="_Toc23470729"/>
      <w:r>
        <w:t>External Interface Requirements</w:t>
      </w:r>
      <w:bookmarkEnd w:id="19"/>
    </w:p>
    <w:p w:rsidR="006901A7" w:rsidRDefault="000D56C8" w:rsidP="006901A7">
      <w:r>
        <w:t>This section describes the various, interfaces that would be used by the various sub-systems to perform the various functions.</w:t>
      </w:r>
    </w:p>
    <w:p w:rsidR="006901A7" w:rsidRDefault="006901A7" w:rsidP="006901A7">
      <w:pPr>
        <w:pStyle w:val="ListParagraph"/>
        <w:numPr>
          <w:ilvl w:val="0"/>
          <w:numId w:val="23"/>
        </w:numPr>
      </w:pPr>
      <w:r>
        <w:t>Client System (User Interface)</w:t>
      </w:r>
    </w:p>
    <w:p w:rsidR="006901A7" w:rsidRDefault="006901A7" w:rsidP="006901A7">
      <w:pPr>
        <w:pStyle w:val="ListParagraph"/>
        <w:numPr>
          <w:ilvl w:val="1"/>
          <w:numId w:val="23"/>
        </w:numPr>
      </w:pPr>
      <w:r>
        <w:t>Languages: Python, SQL</w:t>
      </w:r>
      <w:r w:rsidR="00744D21">
        <w:t>/NoSQL, Java</w:t>
      </w:r>
    </w:p>
    <w:p w:rsidR="00744D21" w:rsidRDefault="00744D21" w:rsidP="006901A7">
      <w:pPr>
        <w:pStyle w:val="ListParagraph"/>
        <w:numPr>
          <w:ilvl w:val="1"/>
          <w:numId w:val="23"/>
        </w:numPr>
      </w:pPr>
      <w:r>
        <w:t>Libraries: Open Computer Vision (</w:t>
      </w:r>
      <w:proofErr w:type="spellStart"/>
      <w:r>
        <w:t>OpenCV</w:t>
      </w:r>
      <w:proofErr w:type="spellEnd"/>
      <w:r>
        <w:t>)</w:t>
      </w:r>
      <w:r w:rsidR="00774549">
        <w:t>, Plate Recognizer</w:t>
      </w:r>
    </w:p>
    <w:p w:rsidR="00774549" w:rsidRDefault="00774549" w:rsidP="006901A7">
      <w:pPr>
        <w:pStyle w:val="ListParagraph"/>
        <w:numPr>
          <w:ilvl w:val="1"/>
          <w:numId w:val="23"/>
        </w:numPr>
      </w:pPr>
      <w:r>
        <w:t xml:space="preserve">Front-End: </w:t>
      </w:r>
    </w:p>
    <w:p w:rsidR="00774549" w:rsidRDefault="00774549" w:rsidP="006901A7">
      <w:pPr>
        <w:pStyle w:val="ListParagraph"/>
        <w:numPr>
          <w:ilvl w:val="1"/>
          <w:numId w:val="23"/>
        </w:numPr>
      </w:pPr>
      <w:r>
        <w:t xml:space="preserve">Back-End: </w:t>
      </w:r>
    </w:p>
    <w:p w:rsidR="006901A7" w:rsidRDefault="006901A7" w:rsidP="006901A7">
      <w:pPr>
        <w:pStyle w:val="ListParagraph"/>
        <w:numPr>
          <w:ilvl w:val="0"/>
          <w:numId w:val="23"/>
        </w:numPr>
      </w:pPr>
      <w:r>
        <w:t>Hardware Interface</w:t>
      </w:r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t>Raspberry Pi</w:t>
      </w:r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t xml:space="preserve">Linux </w:t>
      </w:r>
      <w:proofErr w:type="spellStart"/>
      <w:r>
        <w:t>Os</w:t>
      </w:r>
      <w:proofErr w:type="spellEnd"/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t xml:space="preserve">Raspberry Pi </w:t>
      </w:r>
      <w:proofErr w:type="spellStart"/>
      <w:r>
        <w:t>NoIR</w:t>
      </w:r>
      <w:proofErr w:type="spellEnd"/>
      <w:r>
        <w:t xml:space="preserve"> Camera</w:t>
      </w:r>
    </w:p>
    <w:p w:rsidR="0009291A" w:rsidRDefault="006901A7" w:rsidP="0009291A">
      <w:pPr>
        <w:pStyle w:val="ListParagraph"/>
        <w:numPr>
          <w:ilvl w:val="0"/>
          <w:numId w:val="23"/>
        </w:numPr>
      </w:pPr>
      <w:r>
        <w:t xml:space="preserve">Software </w:t>
      </w:r>
      <w:r w:rsidR="0009291A">
        <w:t>Interfaces</w:t>
      </w:r>
    </w:p>
    <w:p w:rsidR="0009291A" w:rsidRDefault="0009291A" w:rsidP="0009291A">
      <w:pPr>
        <w:pStyle w:val="ListParagraph"/>
        <w:numPr>
          <w:ilvl w:val="1"/>
          <w:numId w:val="23"/>
        </w:numPr>
      </w:pPr>
      <w:r>
        <w:t>Operating System (Windows, Linux OS)</w:t>
      </w:r>
    </w:p>
    <w:p w:rsidR="0009291A" w:rsidRDefault="0009291A" w:rsidP="0009291A">
      <w:pPr>
        <w:pStyle w:val="ListParagraph"/>
        <w:numPr>
          <w:ilvl w:val="1"/>
          <w:numId w:val="23"/>
        </w:numPr>
      </w:pPr>
      <w:r>
        <w:t>Latest Browser (Google Chrome, Firefox, etc.)</w:t>
      </w:r>
    </w:p>
    <w:p w:rsidR="0009291A" w:rsidRDefault="0009291A" w:rsidP="00A83E03">
      <w:pPr>
        <w:pStyle w:val="ListParagraph"/>
        <w:numPr>
          <w:ilvl w:val="1"/>
          <w:numId w:val="23"/>
        </w:numPr>
      </w:pPr>
      <w:r>
        <w:t>IDE or Code Editors (Vs Code, Vim)</w:t>
      </w:r>
    </w:p>
    <w:p w:rsidR="006901A7" w:rsidRDefault="006901A7" w:rsidP="006901A7">
      <w:pPr>
        <w:pStyle w:val="ListParagraph"/>
        <w:numPr>
          <w:ilvl w:val="0"/>
          <w:numId w:val="23"/>
        </w:numPr>
      </w:pPr>
      <w:r>
        <w:t>Communication Interfaces</w:t>
      </w:r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lastRenderedPageBreak/>
        <w:t xml:space="preserve">Raspberry Pi’s </w:t>
      </w:r>
      <w:proofErr w:type="spellStart"/>
      <w:r>
        <w:t>ip</w:t>
      </w:r>
      <w:proofErr w:type="spellEnd"/>
      <w:r>
        <w:t xml:space="preserve"> address</w:t>
      </w:r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t>Stable internet</w:t>
      </w:r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t>SSH</w:t>
      </w:r>
      <w:r w:rsidR="002406B9">
        <w:t xml:space="preserve"> (raspberry pi, command line access of the Pi from another computer)</w:t>
      </w:r>
    </w:p>
    <w:p w:rsidR="00A83E03" w:rsidRDefault="00A83E03" w:rsidP="00A83E03">
      <w:pPr>
        <w:pStyle w:val="ListParagraph"/>
        <w:numPr>
          <w:ilvl w:val="1"/>
          <w:numId w:val="23"/>
        </w:numPr>
      </w:pPr>
      <w:r>
        <w:t>VNC</w:t>
      </w:r>
      <w:r w:rsidR="002406B9">
        <w:t xml:space="preserve"> (remote access to the Pi’s graphical interface, viewed in a window on another pc)</w:t>
      </w:r>
    </w:p>
    <w:p w:rsidR="002406B9" w:rsidRDefault="002406B9" w:rsidP="002406B9">
      <w:pPr>
        <w:pStyle w:val="ListParagraph"/>
        <w:numPr>
          <w:ilvl w:val="1"/>
          <w:numId w:val="23"/>
        </w:numPr>
      </w:pPr>
      <w:r>
        <w:t>SFTP (used for copying files between the raspberry pi and server computer)</w:t>
      </w:r>
    </w:p>
    <w:p w:rsidR="002406B9" w:rsidRPr="000D56C8" w:rsidRDefault="002406B9" w:rsidP="002406B9">
      <w:pPr>
        <w:pStyle w:val="ListParagraph"/>
        <w:numPr>
          <w:ilvl w:val="1"/>
          <w:numId w:val="23"/>
        </w:numPr>
      </w:pPr>
      <w:proofErr w:type="spellStart"/>
      <w:r>
        <w:t>Rsync</w:t>
      </w:r>
      <w:proofErr w:type="spellEnd"/>
      <w:r>
        <w:t xml:space="preserve"> (used for file or folder synchronization between Pi and another computer primarily done over SSH)</w:t>
      </w:r>
    </w:p>
    <w:p w:rsidR="00B16FBE" w:rsidRDefault="00B16FBE" w:rsidP="007F5AA1">
      <w:pPr>
        <w:pStyle w:val="Heading3"/>
      </w:pPr>
      <w:bookmarkStart w:id="20" w:name="_Toc23470730"/>
      <w:r>
        <w:t>System Features</w:t>
      </w:r>
      <w:bookmarkEnd w:id="20"/>
    </w:p>
    <w:p w:rsidR="00D75D4D" w:rsidRDefault="00D75D4D" w:rsidP="00D75D4D">
      <w:pPr>
        <w:pStyle w:val="ListParagraph"/>
        <w:numPr>
          <w:ilvl w:val="0"/>
          <w:numId w:val="26"/>
        </w:numPr>
      </w:pPr>
      <w:r>
        <w:t>UI Mock Ups</w:t>
      </w:r>
    </w:p>
    <w:p w:rsidR="00220FE1" w:rsidRDefault="00220FE1" w:rsidP="00220FE1">
      <w:pPr>
        <w:pStyle w:val="ListParagraph"/>
        <w:numPr>
          <w:ilvl w:val="1"/>
          <w:numId w:val="26"/>
        </w:numPr>
      </w:pPr>
      <w:r>
        <w:t>Login Page</w:t>
      </w:r>
    </w:p>
    <w:p w:rsidR="001858F6" w:rsidRDefault="001858F6" w:rsidP="001858F6">
      <w:pPr>
        <w:pStyle w:val="ListParagraph"/>
      </w:pPr>
      <w:r>
        <w:t>Page that users would use to log into the system.</w:t>
      </w:r>
    </w:p>
    <w:p w:rsidR="001858F6" w:rsidRDefault="00B76122" w:rsidP="001858F6">
      <w:pPr>
        <w:pStyle w:val="ListParagraph"/>
      </w:pPr>
      <w:r>
        <w:rPr>
          <w:noProof/>
        </w:rPr>
        <w:drawing>
          <wp:inline distT="0" distB="0" distL="0" distR="0">
            <wp:extent cx="4522470" cy="547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ye_wo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E1" w:rsidRDefault="004A3824" w:rsidP="00220FE1">
      <w:pPr>
        <w:pStyle w:val="ListParagraph"/>
        <w:numPr>
          <w:ilvl w:val="1"/>
          <w:numId w:val="26"/>
        </w:numPr>
      </w:pPr>
      <w:r>
        <w:lastRenderedPageBreak/>
        <w:t>Loading Page</w:t>
      </w:r>
    </w:p>
    <w:p w:rsidR="001858F6" w:rsidRDefault="00B76122" w:rsidP="001858F6">
      <w:pPr>
        <w:pStyle w:val="ListParagraph"/>
      </w:pPr>
      <w:r>
        <w:rPr>
          <w:noProof/>
        </w:rPr>
        <w:drawing>
          <wp:inline distT="0" distB="0" distL="0" distR="0">
            <wp:extent cx="4522470" cy="752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ye_w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F6" w:rsidRDefault="001858F6" w:rsidP="001858F6">
      <w:pPr>
        <w:pStyle w:val="ListParagraph"/>
      </w:pPr>
    </w:p>
    <w:p w:rsidR="001858F6" w:rsidRDefault="001858F6" w:rsidP="001858F6">
      <w:pPr>
        <w:pStyle w:val="ListParagraph"/>
      </w:pPr>
    </w:p>
    <w:p w:rsidR="001858F6" w:rsidRDefault="001858F6" w:rsidP="001858F6">
      <w:pPr>
        <w:pStyle w:val="ListParagraph"/>
      </w:pPr>
    </w:p>
    <w:p w:rsidR="004A3824" w:rsidRDefault="004A3824" w:rsidP="00220FE1">
      <w:pPr>
        <w:pStyle w:val="ListParagraph"/>
        <w:numPr>
          <w:ilvl w:val="1"/>
          <w:numId w:val="26"/>
        </w:numPr>
      </w:pPr>
      <w:r>
        <w:t>Dashboard</w:t>
      </w:r>
    </w:p>
    <w:p w:rsidR="00B76122" w:rsidRDefault="00B76122" w:rsidP="00B76122">
      <w:pPr>
        <w:pStyle w:val="ListParagraph"/>
      </w:pPr>
      <w:r>
        <w:rPr>
          <w:noProof/>
        </w:rPr>
        <w:drawing>
          <wp:inline distT="0" distB="0" distL="0" distR="0">
            <wp:extent cx="4522470" cy="677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ye_w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F6" w:rsidRDefault="001858F6" w:rsidP="001858F6">
      <w:pPr>
        <w:pStyle w:val="ListParagraph"/>
        <w:rPr>
          <w:noProof/>
        </w:rPr>
      </w:pPr>
    </w:p>
    <w:p w:rsidR="00B76122" w:rsidRDefault="00B76122" w:rsidP="001858F6">
      <w:pPr>
        <w:pStyle w:val="ListParagraph"/>
        <w:rPr>
          <w:noProof/>
        </w:rPr>
      </w:pPr>
    </w:p>
    <w:p w:rsidR="00B76122" w:rsidRDefault="00B76122" w:rsidP="001858F6">
      <w:pPr>
        <w:pStyle w:val="ListParagraph"/>
      </w:pPr>
    </w:p>
    <w:p w:rsidR="004A3824" w:rsidRDefault="004A3824" w:rsidP="00220FE1">
      <w:pPr>
        <w:pStyle w:val="ListParagraph"/>
        <w:numPr>
          <w:ilvl w:val="1"/>
          <w:numId w:val="26"/>
        </w:numPr>
      </w:pPr>
      <w:r>
        <w:lastRenderedPageBreak/>
        <w:t>Debt Clearance</w:t>
      </w:r>
    </w:p>
    <w:p w:rsidR="001858F6" w:rsidRDefault="001858F6" w:rsidP="001858F6">
      <w:pPr>
        <w:pStyle w:val="ListParagraph"/>
      </w:pPr>
      <w:r>
        <w:rPr>
          <w:noProof/>
        </w:rPr>
        <w:drawing>
          <wp:inline distT="0" distB="0" distL="0" distR="0">
            <wp:extent cx="4522470" cy="698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ye_wo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4A3824" w:rsidRDefault="004A3824" w:rsidP="00220FE1">
      <w:pPr>
        <w:pStyle w:val="ListParagraph"/>
        <w:numPr>
          <w:ilvl w:val="1"/>
          <w:numId w:val="26"/>
        </w:numPr>
      </w:pPr>
      <w:r>
        <w:lastRenderedPageBreak/>
        <w:t>Violator List</w:t>
      </w:r>
    </w:p>
    <w:p w:rsidR="001858F6" w:rsidRDefault="001858F6" w:rsidP="001858F6">
      <w:pPr>
        <w:pStyle w:val="ListParagraph"/>
      </w:pPr>
      <w:r>
        <w:rPr>
          <w:noProof/>
        </w:rPr>
        <w:drawing>
          <wp:inline distT="0" distB="0" distL="0" distR="0">
            <wp:extent cx="4522470" cy="7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ye_wo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B76122" w:rsidRDefault="00B76122" w:rsidP="001858F6">
      <w:pPr>
        <w:pStyle w:val="ListParagraph"/>
      </w:pPr>
    </w:p>
    <w:p w:rsidR="00D75D4D" w:rsidRDefault="00D75D4D" w:rsidP="00D75D4D">
      <w:pPr>
        <w:pStyle w:val="ListParagraph"/>
        <w:numPr>
          <w:ilvl w:val="0"/>
          <w:numId w:val="26"/>
        </w:numPr>
      </w:pPr>
      <w:r>
        <w:t>Site map</w:t>
      </w:r>
    </w:p>
    <w:p w:rsidR="00B60ED3" w:rsidRDefault="00B60ED3" w:rsidP="00B60ED3">
      <w:pPr>
        <w:pStyle w:val="ListParagraph"/>
        <w:ind w:left="360"/>
      </w:pPr>
      <w:r>
        <w:t>This diagram, represents how the various pages will be linked in the application.</w:t>
      </w:r>
    </w:p>
    <w:p w:rsidR="008E0473" w:rsidRDefault="008E0473" w:rsidP="00B60ED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572125" cy="625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22" w:rsidRDefault="00B76122" w:rsidP="00B60ED3">
      <w:pPr>
        <w:pStyle w:val="ListParagraph"/>
        <w:ind w:left="360"/>
      </w:pPr>
    </w:p>
    <w:p w:rsidR="00B76122" w:rsidRDefault="00B76122" w:rsidP="00B60ED3">
      <w:pPr>
        <w:pStyle w:val="ListParagraph"/>
        <w:ind w:left="360"/>
      </w:pPr>
    </w:p>
    <w:p w:rsidR="00B76122" w:rsidRDefault="00B76122" w:rsidP="00B76122">
      <w:pPr>
        <w:pStyle w:val="ListParagraph"/>
        <w:ind w:left="360"/>
      </w:pPr>
      <w:bookmarkStart w:id="21" w:name="_GoBack"/>
      <w:bookmarkEnd w:id="21"/>
    </w:p>
    <w:p w:rsidR="00D75D4D" w:rsidRDefault="00D75D4D" w:rsidP="00D75D4D">
      <w:pPr>
        <w:pStyle w:val="ListParagraph"/>
        <w:numPr>
          <w:ilvl w:val="0"/>
          <w:numId w:val="26"/>
        </w:numPr>
      </w:pPr>
      <w:r>
        <w:lastRenderedPageBreak/>
        <w:t>Architecture</w:t>
      </w:r>
    </w:p>
    <w:p w:rsidR="00D75D4D" w:rsidRPr="00D75D4D" w:rsidRDefault="00D75D4D" w:rsidP="00D75D4D">
      <w:pPr>
        <w:pStyle w:val="ListParagraph"/>
        <w:numPr>
          <w:ilvl w:val="0"/>
          <w:numId w:val="26"/>
        </w:numPr>
      </w:pPr>
      <w:r>
        <w:t>Flow Diagrams</w:t>
      </w:r>
    </w:p>
    <w:p w:rsidR="008D38FC" w:rsidRDefault="008D38FC" w:rsidP="008D38FC"/>
    <w:p w:rsidR="008D38FC" w:rsidRDefault="008D38FC"/>
    <w:sectPr w:rsidR="008D38FC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02E" w:rsidRDefault="00BB502E" w:rsidP="00C6554A">
      <w:pPr>
        <w:spacing w:before="0" w:after="0" w:line="240" w:lineRule="auto"/>
      </w:pPr>
      <w:r>
        <w:separator/>
      </w:r>
    </w:p>
  </w:endnote>
  <w:endnote w:type="continuationSeparator" w:id="0">
    <w:p w:rsidR="00BB502E" w:rsidRDefault="00BB502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D1" w:rsidRDefault="002D17D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76122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02E" w:rsidRDefault="00BB502E" w:rsidP="00C6554A">
      <w:pPr>
        <w:spacing w:before="0" w:after="0" w:line="240" w:lineRule="auto"/>
      </w:pPr>
      <w:r>
        <w:separator/>
      </w:r>
    </w:p>
  </w:footnote>
  <w:footnote w:type="continuationSeparator" w:id="0">
    <w:p w:rsidR="00BB502E" w:rsidRDefault="00BB502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B0D09"/>
    <w:multiLevelType w:val="hybridMultilevel"/>
    <w:tmpl w:val="6CDC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E0D06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1B7475"/>
    <w:multiLevelType w:val="hybridMultilevel"/>
    <w:tmpl w:val="165A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06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556C62"/>
    <w:multiLevelType w:val="hybridMultilevel"/>
    <w:tmpl w:val="64F4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133BF6"/>
    <w:multiLevelType w:val="hybridMultilevel"/>
    <w:tmpl w:val="F8FE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964EB"/>
    <w:multiLevelType w:val="hybridMultilevel"/>
    <w:tmpl w:val="CD84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C6C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266385"/>
    <w:multiLevelType w:val="hybridMultilevel"/>
    <w:tmpl w:val="721E6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71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51D32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1"/>
  </w:num>
  <w:num w:numId="18">
    <w:abstractNumId w:val="18"/>
  </w:num>
  <w:num w:numId="19">
    <w:abstractNumId w:val="21"/>
  </w:num>
  <w:num w:numId="20">
    <w:abstractNumId w:val="14"/>
  </w:num>
  <w:num w:numId="21">
    <w:abstractNumId w:val="20"/>
  </w:num>
  <w:num w:numId="22">
    <w:abstractNumId w:val="15"/>
  </w:num>
  <w:num w:numId="23">
    <w:abstractNumId w:val="13"/>
  </w:num>
  <w:num w:numId="24">
    <w:abstractNumId w:val="22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E5"/>
    <w:rsid w:val="00071A41"/>
    <w:rsid w:val="0009291A"/>
    <w:rsid w:val="000D56C8"/>
    <w:rsid w:val="00100E36"/>
    <w:rsid w:val="00106B8E"/>
    <w:rsid w:val="001858F6"/>
    <w:rsid w:val="001A1AA2"/>
    <w:rsid w:val="001C6896"/>
    <w:rsid w:val="001E7981"/>
    <w:rsid w:val="00220FE1"/>
    <w:rsid w:val="002406B9"/>
    <w:rsid w:val="002554CD"/>
    <w:rsid w:val="00293B83"/>
    <w:rsid w:val="002B4294"/>
    <w:rsid w:val="002D17D1"/>
    <w:rsid w:val="002D5F5C"/>
    <w:rsid w:val="00333D0D"/>
    <w:rsid w:val="00364656"/>
    <w:rsid w:val="003710DF"/>
    <w:rsid w:val="00396C62"/>
    <w:rsid w:val="003C27EC"/>
    <w:rsid w:val="004761CB"/>
    <w:rsid w:val="004A3824"/>
    <w:rsid w:val="004C049F"/>
    <w:rsid w:val="005000E2"/>
    <w:rsid w:val="00500DD6"/>
    <w:rsid w:val="00525F8D"/>
    <w:rsid w:val="005516A4"/>
    <w:rsid w:val="005B1E3A"/>
    <w:rsid w:val="005F19E7"/>
    <w:rsid w:val="006007E5"/>
    <w:rsid w:val="006901A7"/>
    <w:rsid w:val="006A3CE7"/>
    <w:rsid w:val="006C6F4A"/>
    <w:rsid w:val="006F6FAE"/>
    <w:rsid w:val="007004E4"/>
    <w:rsid w:val="00744D21"/>
    <w:rsid w:val="00770193"/>
    <w:rsid w:val="00774549"/>
    <w:rsid w:val="007F5AA1"/>
    <w:rsid w:val="00820FD7"/>
    <w:rsid w:val="00845591"/>
    <w:rsid w:val="008D38FC"/>
    <w:rsid w:val="008E0473"/>
    <w:rsid w:val="00917BC8"/>
    <w:rsid w:val="00950AE5"/>
    <w:rsid w:val="0096434C"/>
    <w:rsid w:val="00992761"/>
    <w:rsid w:val="009A5EE4"/>
    <w:rsid w:val="009C7BD6"/>
    <w:rsid w:val="00A21DA9"/>
    <w:rsid w:val="00A70151"/>
    <w:rsid w:val="00A83E03"/>
    <w:rsid w:val="00A84C88"/>
    <w:rsid w:val="00AC0C9E"/>
    <w:rsid w:val="00AC68B3"/>
    <w:rsid w:val="00B16FBE"/>
    <w:rsid w:val="00B221B3"/>
    <w:rsid w:val="00B36B8D"/>
    <w:rsid w:val="00B376C2"/>
    <w:rsid w:val="00B521EA"/>
    <w:rsid w:val="00B60ED3"/>
    <w:rsid w:val="00B647A6"/>
    <w:rsid w:val="00B76122"/>
    <w:rsid w:val="00BB502E"/>
    <w:rsid w:val="00C10FD4"/>
    <w:rsid w:val="00C3471A"/>
    <w:rsid w:val="00C6554A"/>
    <w:rsid w:val="00C859B2"/>
    <w:rsid w:val="00D4047F"/>
    <w:rsid w:val="00D75D4D"/>
    <w:rsid w:val="00E471F2"/>
    <w:rsid w:val="00EC5012"/>
    <w:rsid w:val="00EC7F9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CB0E9"/>
  <w15:chartTrackingRefBased/>
  <w15:docId w15:val="{48576098-25FB-436B-AF1C-061874ED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D38FC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38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5AA1"/>
    <w:pPr>
      <w:spacing w:after="100"/>
      <w:ind w:left="440"/>
    </w:pPr>
  </w:style>
  <w:style w:type="table" w:styleId="TableGrid">
    <w:name w:val="Table Grid"/>
    <w:basedOn w:val="TableNormal"/>
    <w:uiPriority w:val="39"/>
    <w:rsid w:val="008455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7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me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57"/>
    <w:rsid w:val="002604F4"/>
    <w:rsid w:val="00E6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12FA737630406483ED811F6EDE79C4">
    <w:name w:val="B712FA737630406483ED811F6EDE79C4"/>
  </w:style>
  <w:style w:type="paragraph" w:customStyle="1" w:styleId="1F7AC7FD512A4EBB89E6F6535B3B6015">
    <w:name w:val="1F7AC7FD512A4EBB89E6F6535B3B6015"/>
  </w:style>
  <w:style w:type="paragraph" w:customStyle="1" w:styleId="0010B98B5FFC49BDB577E1DA189CADE5">
    <w:name w:val="0010B98B5FFC49BDB577E1DA189CADE5"/>
  </w:style>
  <w:style w:type="paragraph" w:customStyle="1" w:styleId="B15904C864E9403183CC8DABDE276591">
    <w:name w:val="B15904C864E9403183CC8DABDE276591"/>
  </w:style>
  <w:style w:type="paragraph" w:customStyle="1" w:styleId="1188666D599344F79C1B5281DEDD8457">
    <w:name w:val="1188666D599344F79C1B5281DEDD8457"/>
  </w:style>
  <w:style w:type="paragraph" w:customStyle="1" w:styleId="1A79F82C0FF94B84A9E54E503D8E3FB7">
    <w:name w:val="1A79F82C0FF94B84A9E54E503D8E3FB7"/>
  </w:style>
  <w:style w:type="paragraph" w:customStyle="1" w:styleId="1F2FB3391E0347A195C356A062D12047">
    <w:name w:val="1F2FB3391E0347A195C356A062D12047"/>
  </w:style>
  <w:style w:type="paragraph" w:styleId="ListBullet">
    <w:name w:val="List Bullet"/>
    <w:basedOn w:val="Normal"/>
    <w:uiPriority w:val="10"/>
    <w:unhideWhenUsed/>
    <w:qFormat/>
    <w:rsid w:val="00E62F57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787C5A85CA8A42DCA1F7333B1D94ABF3">
    <w:name w:val="787C5A85CA8A42DCA1F7333B1D94ABF3"/>
  </w:style>
  <w:style w:type="paragraph" w:customStyle="1" w:styleId="82A71E100FE74CB0A2DC0574E132EB84">
    <w:name w:val="82A71E100FE74CB0A2DC0574E132EB84"/>
  </w:style>
  <w:style w:type="paragraph" w:customStyle="1" w:styleId="B8115F84CC014C1699F9B7F756194382">
    <w:name w:val="B8115F84CC014C1699F9B7F756194382"/>
  </w:style>
  <w:style w:type="paragraph" w:customStyle="1" w:styleId="1DE1C9E641624E338AB1586AC8D37CF1">
    <w:name w:val="1DE1C9E641624E338AB1586AC8D37CF1"/>
    <w:rsid w:val="00E62F57"/>
  </w:style>
  <w:style w:type="paragraph" w:customStyle="1" w:styleId="BB01ACB700DD4DBB8D48BE0C3C5EA15D">
    <w:name w:val="BB01ACB700DD4DBB8D48BE0C3C5EA15D"/>
    <w:rsid w:val="00E62F57"/>
  </w:style>
  <w:style w:type="paragraph" w:customStyle="1" w:styleId="30D2BFE3CA894443A5F68F0A1D1BFF5B">
    <w:name w:val="30D2BFE3CA894443A5F68F0A1D1BFF5B"/>
    <w:rsid w:val="00E62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E6A6D-C897-4B11-BB90-10D2D2E3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1974</TotalTime>
  <Pages>13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Quame</dc:creator>
  <cp:keywords/>
  <dc:description/>
  <cp:lastModifiedBy>sedem amekpewu</cp:lastModifiedBy>
  <cp:revision>33</cp:revision>
  <dcterms:created xsi:type="dcterms:W3CDTF">2019-10-30T14:18:00Z</dcterms:created>
  <dcterms:modified xsi:type="dcterms:W3CDTF">2019-11-01T04:32:00Z</dcterms:modified>
</cp:coreProperties>
</file>